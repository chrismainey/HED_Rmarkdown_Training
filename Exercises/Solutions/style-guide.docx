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4B" w:rsidRPr="00F70824" w:rsidRDefault="00644594" w:rsidP="00F70824">
      <w:pPr>
        <w:pStyle w:val="Title"/>
      </w:pPr>
      <w:r w:rsidRPr="00F70824">
        <w:t xml:space="preserve">Exercise 9: </w:t>
      </w:r>
      <w:proofErr w:type="spellStart"/>
      <w:r w:rsidRPr="00F70824">
        <w:t>Customising</w:t>
      </w:r>
      <w:proofErr w:type="spellEnd"/>
      <w:r w:rsidRPr="00F70824">
        <w:t xml:space="preserve"> MS Word Documents</w:t>
      </w:r>
    </w:p>
    <w:p w:rsidR="00A6434B" w:rsidRDefault="00644594">
      <w:pPr>
        <w:pStyle w:val="Author"/>
      </w:pPr>
      <w:r>
        <w:t>Matthew Bass</w:t>
      </w:r>
    </w:p>
    <w:p w:rsidR="00A6434B" w:rsidRDefault="00644594">
      <w:pPr>
        <w:pStyle w:val="Date"/>
      </w:pPr>
      <w:r>
        <w:t>20/02/2020</w:t>
      </w:r>
    </w:p>
    <w:p w:rsidR="00A6434B" w:rsidRDefault="00644594">
      <w:pPr>
        <w:pStyle w:val="Heading2"/>
      </w:pPr>
      <w:bookmarkStart w:id="0" w:name="r-markdown"/>
      <w:r>
        <w:t>R Markdown</w:t>
      </w:r>
      <w:bookmarkEnd w:id="0"/>
    </w:p>
    <w:p w:rsidR="00A6434B" w:rsidRDefault="00644594">
      <w:pPr>
        <w:pStyle w:val="FirstParagraph"/>
      </w:pPr>
      <w:r>
        <w:t>This is an R Markdown document. Markdown is a simple formatting syntax for authoring HTML, PDF, and MS Word documents. For more det</w:t>
      </w:r>
      <w:bookmarkStart w:id="1" w:name="_GoBack"/>
      <w:bookmarkEnd w:id="1"/>
      <w:r>
        <w:t xml:space="preserve">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A6434B" w:rsidRDefault="00644594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A6434B" w:rsidRDefault="0064459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A6434B" w:rsidRDefault="0064459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A6434B" w:rsidRDefault="00644594">
      <w:pPr>
        <w:pStyle w:val="Heading2"/>
      </w:pPr>
      <w:bookmarkStart w:id="2" w:name="including-plots"/>
      <w:r>
        <w:t>Including Plots</w:t>
      </w:r>
      <w:bookmarkEnd w:id="2"/>
    </w:p>
    <w:p w:rsidR="00A6434B" w:rsidRDefault="00644594">
      <w:pPr>
        <w:pStyle w:val="FirstParagraph"/>
      </w:pPr>
      <w:r>
        <w:t>You can also embed plots, for example:</w:t>
      </w:r>
    </w:p>
    <w:p w:rsidR="00A6434B" w:rsidRDefault="00644594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9_Word_Customisatio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4B" w:rsidRDefault="0064459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A643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594" w:rsidRDefault="00644594">
      <w:pPr>
        <w:spacing w:after="0"/>
      </w:pPr>
      <w:r>
        <w:separator/>
      </w:r>
    </w:p>
  </w:endnote>
  <w:endnote w:type="continuationSeparator" w:id="0">
    <w:p w:rsidR="00644594" w:rsidRDefault="00644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594" w:rsidRDefault="00644594">
      <w:r>
        <w:separator/>
      </w:r>
    </w:p>
  </w:footnote>
  <w:footnote w:type="continuationSeparator" w:id="0">
    <w:p w:rsidR="00644594" w:rsidRDefault="00644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6D82B1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44594"/>
    <w:rsid w:val="00784D58"/>
    <w:rsid w:val="008D6863"/>
    <w:rsid w:val="00A6434B"/>
    <w:rsid w:val="00B86B75"/>
    <w:rsid w:val="00BC48D5"/>
    <w:rsid w:val="00C36279"/>
    <w:rsid w:val="00E315A3"/>
    <w:rsid w:val="00F708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70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2D05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7082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92D0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70824"/>
    <w:pPr>
      <w:keepNext/>
      <w:keepLines/>
      <w:jc w:val="center"/>
    </w:pPr>
    <w:rPr>
      <w:rFonts w:ascii="Algerian" w:hAnsi="Algeri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708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08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70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2D05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7082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92D0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70824"/>
    <w:pPr>
      <w:keepNext/>
      <w:keepLines/>
      <w:jc w:val="center"/>
    </w:pPr>
    <w:rPr>
      <w:rFonts w:ascii="Algerian" w:hAnsi="Algeri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708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08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9719C5B.dotm</Template>
  <TotalTime>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9: Customising MS Word Documents</vt:lpstr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9: Customising MS Word Documents</dc:title>
  <dc:creator>Matthew Bass</dc:creator>
  <cp:lastModifiedBy>Matthew Bass</cp:lastModifiedBy>
  <cp:revision>2</cp:revision>
  <dcterms:created xsi:type="dcterms:W3CDTF">2020-02-20T10:53:00Z</dcterms:created>
  <dcterms:modified xsi:type="dcterms:W3CDTF">2020-02-20T10:53:00Z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20/02/2020</vt:lpwstr>
  </property>
  <property fmtid="{D5CDD505-2E9C-101B-9397-08002B2CF9AE}" pid="3" name="output">
    <vt:lpwstr/>
  </property>
</Properties>
</file>